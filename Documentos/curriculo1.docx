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7F3A8B" w:rsidP="00913946">
            <w:pPr>
              <w:pStyle w:val="Title"/>
            </w:pPr>
            <w:r>
              <w:t>maicon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guibson</w:t>
            </w:r>
          </w:p>
          <w:p w:rsidR="00B3039C" w:rsidRPr="00CF1A49" w:rsidRDefault="00FF299B" w:rsidP="00B3039C">
            <w:pPr>
              <w:pStyle w:val="ContactInfo"/>
              <w:contextualSpacing w:val="0"/>
            </w:pPr>
            <w:r w:rsidRPr="001A450E">
              <w:rPr>
                <w:b/>
              </w:rPr>
              <w:t>Rua</w:t>
            </w:r>
            <w:r w:rsidR="001A450E">
              <w:rPr>
                <w:b/>
              </w:rPr>
              <w:t>:</w:t>
            </w:r>
            <w:r>
              <w:t xml:space="preserve"> coronel joao cabana </w:t>
            </w:r>
            <w:r w:rsidR="001A450E">
              <w:rPr>
                <w:b/>
              </w:rPr>
              <w:t>CEP</w:t>
            </w:r>
            <w:r>
              <w:t>:04855100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3717F10ACC7C4B5C83FF7D0A17A4D286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="007F3A8B">
              <w:t>119960670791</w:t>
            </w:r>
          </w:p>
          <w:p w:rsidR="00692703" w:rsidRPr="00CF1A49" w:rsidRDefault="009A00D5" w:rsidP="00FF299B">
            <w:pPr>
              <w:pStyle w:val="ContactInfoEmphasis"/>
              <w:contextualSpacing w:val="0"/>
            </w:pPr>
            <w:sdt>
              <w:sdtPr>
                <w:alias w:val="Enter email:"/>
                <w:tag w:val="Enter email:"/>
                <w:id w:val="1154873695"/>
                <w:placeholder>
                  <w:docPart w:val="8887F229098E4D848095EF00477DB9AC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Email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F45FB5ADA29747E8BBC15C64E6D4075D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="00A10532">
              <w:t>maiconghibison123@gmail.com</w:t>
            </w:r>
            <w:r w:rsidR="00692703" w:rsidRPr="00CF1A49">
              <w:t xml:space="preserve"> 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1755A8" w:rsidRDefault="00B3039C" w:rsidP="00B3039C">
            <w:pPr>
              <w:contextualSpacing w:val="0"/>
            </w:pPr>
            <w:r w:rsidRPr="00B3039C">
              <w:rPr>
                <w:b/>
              </w:rPr>
              <w:t>Data de nacimento</w:t>
            </w:r>
            <w:r>
              <w:t>: 7 de novembro 2001</w:t>
            </w:r>
          </w:p>
          <w:p w:rsidR="00B3039C" w:rsidRDefault="00B3039C" w:rsidP="00B3039C">
            <w:pPr>
              <w:contextualSpacing w:val="0"/>
            </w:pPr>
            <w:r w:rsidRPr="00B3039C">
              <w:rPr>
                <w:b/>
              </w:rPr>
              <w:t>Genero</w:t>
            </w:r>
            <w:r>
              <w:t>: masculine</w:t>
            </w:r>
          </w:p>
          <w:p w:rsidR="00B3039C" w:rsidRPr="00CF1A49" w:rsidRDefault="00B3039C" w:rsidP="00B3039C">
            <w:pPr>
              <w:contextualSpacing w:val="0"/>
            </w:pPr>
            <w:r w:rsidRPr="00B3039C">
              <w:rPr>
                <w:b/>
              </w:rPr>
              <w:t>Estado</w:t>
            </w:r>
            <w:r>
              <w:t xml:space="preserve"> civil: solteiro (a)</w:t>
            </w:r>
          </w:p>
        </w:tc>
      </w:tr>
    </w:tbl>
    <w:p w:rsidR="004E01EB" w:rsidRPr="00CF1A49" w:rsidRDefault="00153DC3" w:rsidP="004E01EB">
      <w:pPr>
        <w:pStyle w:val="Heading1"/>
      </w:pPr>
      <w:r>
        <w:t>experiencia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A11D49" w:rsidP="001D0BF1">
            <w:pPr>
              <w:pStyle w:val="Heading3"/>
              <w:contextualSpacing w:val="0"/>
              <w:outlineLvl w:val="2"/>
            </w:pPr>
            <w:r>
              <w:t>01/02/2021</w:t>
            </w:r>
            <w:r w:rsidR="001D0BF1" w:rsidRPr="00CF1A49">
              <w:t xml:space="preserve"> – </w:t>
            </w:r>
            <w:r>
              <w:t>06/08/2021</w:t>
            </w:r>
          </w:p>
          <w:p w:rsidR="001D0BF1" w:rsidRPr="00CF1A49" w:rsidRDefault="007F3A8B" w:rsidP="001D0BF1">
            <w:pPr>
              <w:pStyle w:val="Heading2"/>
              <w:contextualSpacing w:val="0"/>
              <w:outlineLvl w:val="1"/>
            </w:pPr>
            <w:r>
              <w:t>atendente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mc`donalds</w:t>
            </w:r>
          </w:p>
          <w:p w:rsidR="001E3120" w:rsidRDefault="00A11D49" w:rsidP="0081772E">
            <w:pPr>
              <w:pStyle w:val="Heading3"/>
              <w:outlineLvl w:val="2"/>
              <w:rPr>
                <w:b w:val="0"/>
              </w:rPr>
            </w:pPr>
            <w:r w:rsidRPr="0081772E">
              <w:rPr>
                <w:b w:val="0"/>
              </w:rPr>
              <w:t>Atou na chapa</w:t>
            </w:r>
            <w:r w:rsidR="004E56BC" w:rsidRPr="0081772E">
              <w:rPr>
                <w:b w:val="0"/>
              </w:rPr>
              <w:t xml:space="preserve"> (fritar hamburger)</w:t>
            </w:r>
            <w:r w:rsidRPr="0081772E">
              <w:rPr>
                <w:b w:val="0"/>
              </w:rPr>
              <w:t xml:space="preserve"> e na preparação dos lanches, alem de abastecer os </w:t>
            </w:r>
            <w:r w:rsidR="00550B51" w:rsidRPr="0081772E">
              <w:rPr>
                <w:b w:val="0"/>
              </w:rPr>
              <w:t>e</w:t>
            </w:r>
            <w:r w:rsidRPr="0081772E">
              <w:rPr>
                <w:b w:val="0"/>
              </w:rPr>
              <w:t>stoques</w:t>
            </w:r>
            <w:r w:rsidR="00A10532" w:rsidRPr="0081772E">
              <w:rPr>
                <w:b w:val="0"/>
              </w:rPr>
              <w:t>, e com atendimento ao publico</w:t>
            </w:r>
            <w:r w:rsidR="002E0ED8">
              <w:rPr>
                <w:b w:val="0"/>
              </w:rPr>
              <w:t>.</w:t>
            </w:r>
          </w:p>
          <w:p w:rsidR="002E0ED8" w:rsidRPr="0081772E" w:rsidRDefault="002E0ED8" w:rsidP="0081772E">
            <w:pPr>
              <w:pStyle w:val="Heading3"/>
              <w:outlineLvl w:val="2"/>
              <w:rPr>
                <w:b w:val="0"/>
              </w:rPr>
            </w:pPr>
            <w:r>
              <w:rPr>
                <w:b w:val="0"/>
              </w:rPr>
              <w:t>(com registro)</w:t>
            </w:r>
          </w:p>
        </w:tc>
      </w:tr>
      <w:tr w:rsidR="00F61DF9" w:rsidRPr="00CF1A49" w:rsidTr="0081772E">
        <w:trPr>
          <w:trHeight w:val="1220"/>
        </w:trPr>
        <w:tc>
          <w:tcPr>
            <w:tcW w:w="9355" w:type="dxa"/>
            <w:tcMar>
              <w:top w:w="216" w:type="dxa"/>
            </w:tcMar>
          </w:tcPr>
          <w:p w:rsidR="00DF41A3" w:rsidRPr="00CF1A49" w:rsidRDefault="00DF41A3" w:rsidP="00DF41A3">
            <w:pPr>
              <w:pStyle w:val="Heading3"/>
              <w:contextualSpacing w:val="0"/>
              <w:outlineLvl w:val="2"/>
            </w:pPr>
            <w:r>
              <w:t>25/11/2018</w:t>
            </w:r>
            <w:r w:rsidRPr="00CF1A49">
              <w:t xml:space="preserve"> – </w:t>
            </w:r>
            <w:r>
              <w:t>10/08</w:t>
            </w:r>
            <w:r w:rsidR="00160BED">
              <w:t>/2019</w:t>
            </w:r>
          </w:p>
          <w:p w:rsidR="00DF41A3" w:rsidRPr="00CF1A49" w:rsidRDefault="00DF41A3" w:rsidP="00DF41A3">
            <w:pPr>
              <w:pStyle w:val="Heading2"/>
              <w:contextualSpacing w:val="0"/>
              <w:outlineLvl w:val="1"/>
            </w:pPr>
            <w:r>
              <w:t>auxiliar de cozinha</w:t>
            </w:r>
            <w:r w:rsidRPr="00CF1A49">
              <w:t xml:space="preserve">, </w:t>
            </w:r>
            <w:r>
              <w:rPr>
                <w:rStyle w:val="SubtleReference"/>
              </w:rPr>
              <w:t>sanfort massas</w:t>
            </w:r>
          </w:p>
          <w:p w:rsidR="00F61DF9" w:rsidRDefault="0081772E" w:rsidP="0081772E">
            <w:pPr>
              <w:pStyle w:val="Heading3"/>
              <w:contextualSpacing w:val="0"/>
              <w:outlineLvl w:val="2"/>
              <w:rPr>
                <w:b w:val="0"/>
              </w:rPr>
            </w:pPr>
            <w:r w:rsidRPr="0081772E">
              <w:rPr>
                <w:b w:val="0"/>
              </w:rPr>
              <w:t>resonsavel pela limpeza do restaurante, auxiliava os conzinheiros, e com atendimento ao publico</w:t>
            </w:r>
            <w:r w:rsidR="002E0ED8">
              <w:rPr>
                <w:b w:val="0"/>
              </w:rPr>
              <w:t>.</w:t>
            </w:r>
          </w:p>
          <w:p w:rsidR="002E0ED8" w:rsidRPr="0081772E" w:rsidRDefault="002E0ED8" w:rsidP="0081772E">
            <w:pPr>
              <w:pStyle w:val="Heading3"/>
              <w:contextualSpacing w:val="0"/>
              <w:outlineLvl w:val="2"/>
              <w:rPr>
                <w:b w:val="0"/>
              </w:rPr>
            </w:pPr>
            <w:r>
              <w:rPr>
                <w:b w:val="0"/>
              </w:rPr>
              <w:t>(sem registro)</w:t>
            </w:r>
          </w:p>
        </w:tc>
      </w:tr>
    </w:tbl>
    <w:p w:rsidR="00DA59AA" w:rsidRPr="00CF1A49" w:rsidRDefault="00153DC3" w:rsidP="0097790C">
      <w:pPr>
        <w:pStyle w:val="Heading1"/>
      </w:pPr>
      <w:r>
        <w:t>educação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FF299B" w:rsidP="001D0BF1">
            <w:pPr>
              <w:pStyle w:val="Heading3"/>
              <w:contextualSpacing w:val="0"/>
              <w:outlineLvl w:val="2"/>
            </w:pPr>
            <w:r>
              <w:t>2016 -</w:t>
            </w:r>
            <w:r w:rsidR="001D0BF1" w:rsidRPr="00CF1A49">
              <w:t xml:space="preserve"> </w:t>
            </w:r>
            <w:r w:rsidR="004E56BC">
              <w:t>2018</w:t>
            </w:r>
          </w:p>
          <w:p w:rsidR="007538DC" w:rsidRPr="00CF1A49" w:rsidRDefault="004E56BC" w:rsidP="00A10532">
            <w:pPr>
              <w:pStyle w:val="Heading2"/>
              <w:contextualSpacing w:val="0"/>
              <w:outlineLvl w:val="1"/>
            </w:pPr>
            <w:r>
              <w:t>ensino medio completo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e.e levi carneiro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F47399" w:rsidP="00F61DF9">
            <w:pPr>
              <w:pStyle w:val="Heading3"/>
              <w:contextualSpacing w:val="0"/>
              <w:outlineLvl w:val="2"/>
            </w:pPr>
            <w:r>
              <w:t>2008 -</w:t>
            </w:r>
            <w:r w:rsidR="00F61DF9" w:rsidRPr="00CF1A49">
              <w:t xml:space="preserve"> </w:t>
            </w:r>
            <w:r w:rsidR="00FF299B">
              <w:t>2015</w:t>
            </w:r>
          </w:p>
          <w:p w:rsidR="00F61DF9" w:rsidRDefault="004E56BC" w:rsidP="00A10532">
            <w:pPr>
              <w:pStyle w:val="Heading2"/>
              <w:contextualSpacing w:val="0"/>
              <w:outlineLvl w:val="1"/>
            </w:pPr>
            <w:r>
              <w:t>ensino fundamental</w:t>
            </w:r>
            <w:r w:rsidR="00A10532">
              <w:t xml:space="preserve"> completo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e.e jardim moraes prado</w:t>
            </w:r>
          </w:p>
        </w:tc>
      </w:tr>
    </w:tbl>
    <w:p w:rsidR="00486277" w:rsidRPr="00CF1A49" w:rsidRDefault="00FF299B" w:rsidP="00486277">
      <w:pPr>
        <w:pStyle w:val="Heading1"/>
      </w:pPr>
      <w:r>
        <w:t>habilidades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:rsidTr="00CF1A49">
        <w:tc>
          <w:tcPr>
            <w:tcW w:w="4675" w:type="dxa"/>
          </w:tcPr>
          <w:p w:rsidR="00630580" w:rsidRDefault="004E56BC" w:rsidP="00630580">
            <w:pPr>
              <w:pStyle w:val="ListBullet"/>
              <w:contextualSpacing w:val="0"/>
            </w:pPr>
            <w:proofErr w:type="spellStart"/>
            <w:r>
              <w:t>Imformatica</w:t>
            </w:r>
            <w:proofErr w:type="spellEnd"/>
            <w:r>
              <w:t xml:space="preserve"> </w:t>
            </w:r>
            <w:proofErr w:type="spellStart"/>
            <w:r>
              <w:t>basica</w:t>
            </w:r>
            <w:proofErr w:type="spellEnd"/>
            <w:r>
              <w:t xml:space="preserve"> e </w:t>
            </w:r>
            <w:proofErr w:type="spellStart"/>
            <w:r>
              <w:t>avançada</w:t>
            </w:r>
            <w:proofErr w:type="spellEnd"/>
          </w:p>
          <w:p w:rsidR="00630580" w:rsidRDefault="00630580" w:rsidP="00630580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  <w:r>
              <w:t>IU Education-SP</w:t>
            </w:r>
          </w:p>
          <w:p w:rsidR="00630580" w:rsidRPr="006E1507" w:rsidRDefault="00630580" w:rsidP="00630580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  <w:r>
              <w:t>Situação:</w:t>
            </w:r>
            <w:r w:rsidR="002E0ED8">
              <w:t xml:space="preserve"> </w:t>
            </w:r>
            <w:proofErr w:type="spellStart"/>
            <w:r w:rsidR="002E0ED8">
              <w:t>concluido</w:t>
            </w:r>
            <w:proofErr w:type="spellEnd"/>
            <w:r w:rsidR="002E0ED8">
              <w:t xml:space="preserve"> (2019).</w:t>
            </w:r>
          </w:p>
          <w:p w:rsidR="001F4E6D" w:rsidRPr="006E1507" w:rsidRDefault="00630580" w:rsidP="00A10532">
            <w:pPr>
              <w:pStyle w:val="ListBullet"/>
              <w:contextualSpacing w:val="0"/>
            </w:pPr>
            <w:r>
              <w:t>HTML, CSS, JAVASCRIPT (</w:t>
            </w:r>
            <w:proofErr w:type="spellStart"/>
            <w:r>
              <w:t>intermediario</w:t>
            </w:r>
            <w:proofErr w:type="spellEnd"/>
            <w:r w:rsidR="00A10532">
              <w:t>)</w:t>
            </w:r>
          </w:p>
        </w:tc>
        <w:tc>
          <w:tcPr>
            <w:tcW w:w="4675" w:type="dxa"/>
            <w:tcMar>
              <w:left w:w="360" w:type="dxa"/>
            </w:tcMar>
          </w:tcPr>
          <w:p w:rsidR="003A0632" w:rsidRPr="006E1507" w:rsidRDefault="00FF299B" w:rsidP="006E1507">
            <w:pPr>
              <w:pStyle w:val="ListBullet"/>
              <w:contextualSpacing w:val="0"/>
            </w:pPr>
            <w:r>
              <w:t>Disponibilidade de horario</w:t>
            </w:r>
          </w:p>
          <w:p w:rsidR="001E3120" w:rsidRPr="006E1507" w:rsidRDefault="00FF299B" w:rsidP="006E1507">
            <w:pPr>
              <w:pStyle w:val="ListBullet"/>
              <w:contextualSpacing w:val="0"/>
            </w:pPr>
            <w:r>
              <w:t>flexibilidade</w:t>
            </w:r>
          </w:p>
          <w:p w:rsidR="001E3120" w:rsidRPr="006E1507" w:rsidRDefault="00FF299B" w:rsidP="00FF299B">
            <w:pPr>
              <w:pStyle w:val="ListBullet"/>
              <w:contextualSpacing w:val="0"/>
            </w:pPr>
            <w:r>
              <w:t>Responsavel</w:t>
            </w:r>
          </w:p>
        </w:tc>
      </w:tr>
    </w:tbl>
    <w:p w:rsidR="00AD782D" w:rsidRPr="00CF1A49" w:rsidRDefault="00C144EE" w:rsidP="0062312F">
      <w:pPr>
        <w:pStyle w:val="Heading1"/>
      </w:pPr>
      <w:r>
        <w:t>atividades</w:t>
      </w:r>
    </w:p>
    <w:p w:rsidR="00B51D1B" w:rsidRPr="006E1507" w:rsidRDefault="00AC59DD" w:rsidP="006E1507">
      <w:r>
        <w:t xml:space="preserve">Atualmente estou estudando </w:t>
      </w:r>
      <w:r w:rsidR="00F97354">
        <w:t>linguagem</w:t>
      </w:r>
      <w:r>
        <w:t xml:space="preserve"> de </w:t>
      </w:r>
      <w:r w:rsidR="00F97354">
        <w:t>p</w:t>
      </w:r>
      <w:r w:rsidR="00630580">
        <w:t>rogramação (HTML, CSS, JAVA, python</w:t>
      </w:r>
      <w:r w:rsidR="00F97354">
        <w:t>)</w:t>
      </w:r>
      <w:r w:rsidR="001949D0">
        <w:t xml:space="preserve"> por </w:t>
      </w:r>
      <w:proofErr w:type="spellStart"/>
      <w:r w:rsidR="001949D0">
        <w:t>m</w:t>
      </w:r>
      <w:bookmarkStart w:id="0" w:name="_GoBack"/>
      <w:bookmarkEnd w:id="0"/>
      <w:r w:rsidR="001949D0">
        <w:t>eio</w:t>
      </w:r>
      <w:proofErr w:type="spellEnd"/>
      <w:r w:rsidR="001949D0">
        <w:t xml:space="preserve"> de </w:t>
      </w:r>
      <w:proofErr w:type="spellStart"/>
      <w:r w:rsidR="001949D0">
        <w:t>cursos</w:t>
      </w:r>
      <w:proofErr w:type="spellEnd"/>
      <w:r w:rsidR="001949D0">
        <w:t xml:space="preserve"> </w:t>
      </w:r>
      <w:r w:rsidR="00630580">
        <w:t xml:space="preserve">e </w:t>
      </w:r>
      <w:proofErr w:type="spellStart"/>
      <w:r w:rsidR="00630580">
        <w:t>leituras</w:t>
      </w:r>
      <w:proofErr w:type="spellEnd"/>
      <w:r w:rsidR="00630580">
        <w:t xml:space="preserve"> </w:t>
      </w:r>
      <w:r w:rsidR="001949D0">
        <w:t>Na internet</w:t>
      </w:r>
      <w:r w:rsidR="00F97354">
        <w:t xml:space="preserve">, </w:t>
      </w:r>
      <w:proofErr w:type="spellStart"/>
      <w:r w:rsidR="00F97354">
        <w:t>pretendo</w:t>
      </w:r>
      <w:proofErr w:type="spellEnd"/>
      <w:r w:rsidR="00F97354">
        <w:t xml:space="preserve"> me torna um dia programador full stack.</w:t>
      </w:r>
    </w:p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00D5" w:rsidRDefault="009A00D5" w:rsidP="0068194B">
      <w:r>
        <w:separator/>
      </w:r>
    </w:p>
    <w:p w:rsidR="009A00D5" w:rsidRDefault="009A00D5"/>
    <w:p w:rsidR="009A00D5" w:rsidRDefault="009A00D5"/>
  </w:endnote>
  <w:endnote w:type="continuationSeparator" w:id="0">
    <w:p w:rsidR="009A00D5" w:rsidRDefault="009A00D5" w:rsidP="0068194B">
      <w:r>
        <w:continuationSeparator/>
      </w:r>
    </w:p>
    <w:p w:rsidR="009A00D5" w:rsidRDefault="009A00D5"/>
    <w:p w:rsidR="009A00D5" w:rsidRDefault="009A00D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00D5" w:rsidRDefault="009A00D5" w:rsidP="0068194B">
      <w:r>
        <w:separator/>
      </w:r>
    </w:p>
    <w:p w:rsidR="009A00D5" w:rsidRDefault="009A00D5"/>
    <w:p w:rsidR="009A00D5" w:rsidRDefault="009A00D5"/>
  </w:footnote>
  <w:footnote w:type="continuationSeparator" w:id="0">
    <w:p w:rsidR="009A00D5" w:rsidRDefault="009A00D5" w:rsidP="0068194B">
      <w:r>
        <w:continuationSeparator/>
      </w:r>
    </w:p>
    <w:p w:rsidR="009A00D5" w:rsidRDefault="009A00D5"/>
    <w:p w:rsidR="009A00D5" w:rsidRDefault="009A00D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44C94C41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A8B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53DC3"/>
    <w:rsid w:val="00160BED"/>
    <w:rsid w:val="00163668"/>
    <w:rsid w:val="00171566"/>
    <w:rsid w:val="00174676"/>
    <w:rsid w:val="001755A8"/>
    <w:rsid w:val="00184014"/>
    <w:rsid w:val="00192008"/>
    <w:rsid w:val="001949D0"/>
    <w:rsid w:val="001A450E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0ED8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4E56BC"/>
    <w:rsid w:val="00510392"/>
    <w:rsid w:val="00513E2A"/>
    <w:rsid w:val="00550B51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30580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7F3A8B"/>
    <w:rsid w:val="00801140"/>
    <w:rsid w:val="00803404"/>
    <w:rsid w:val="0081772E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00D5"/>
    <w:rsid w:val="009A44CE"/>
    <w:rsid w:val="009C4DFC"/>
    <w:rsid w:val="009D44F8"/>
    <w:rsid w:val="009E3160"/>
    <w:rsid w:val="009F220C"/>
    <w:rsid w:val="009F3B05"/>
    <w:rsid w:val="009F4931"/>
    <w:rsid w:val="00A10532"/>
    <w:rsid w:val="00A11D49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66605"/>
    <w:rsid w:val="00A755E8"/>
    <w:rsid w:val="00A93A5D"/>
    <w:rsid w:val="00AB32F8"/>
    <w:rsid w:val="00AB610B"/>
    <w:rsid w:val="00AC59DD"/>
    <w:rsid w:val="00AD360E"/>
    <w:rsid w:val="00AD40FB"/>
    <w:rsid w:val="00AD782D"/>
    <w:rsid w:val="00AE7650"/>
    <w:rsid w:val="00B10EBE"/>
    <w:rsid w:val="00B236F1"/>
    <w:rsid w:val="00B3039C"/>
    <w:rsid w:val="00B50F99"/>
    <w:rsid w:val="00B51D1B"/>
    <w:rsid w:val="00B540F4"/>
    <w:rsid w:val="00B60FD0"/>
    <w:rsid w:val="00B622DF"/>
    <w:rsid w:val="00B6332A"/>
    <w:rsid w:val="00B71CC3"/>
    <w:rsid w:val="00B72EB2"/>
    <w:rsid w:val="00B81760"/>
    <w:rsid w:val="00B8494C"/>
    <w:rsid w:val="00BA1546"/>
    <w:rsid w:val="00BB4E51"/>
    <w:rsid w:val="00BD431F"/>
    <w:rsid w:val="00BE423E"/>
    <w:rsid w:val="00BF61AC"/>
    <w:rsid w:val="00C144EE"/>
    <w:rsid w:val="00C47FA6"/>
    <w:rsid w:val="00C57FC6"/>
    <w:rsid w:val="00C66A7D"/>
    <w:rsid w:val="00C779DA"/>
    <w:rsid w:val="00C814F7"/>
    <w:rsid w:val="00CA14D5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1A3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399"/>
    <w:rsid w:val="00F476C4"/>
    <w:rsid w:val="00F61DF9"/>
    <w:rsid w:val="00F81960"/>
    <w:rsid w:val="00F8769D"/>
    <w:rsid w:val="00F9350C"/>
    <w:rsid w:val="00F94EB5"/>
    <w:rsid w:val="00F9624D"/>
    <w:rsid w:val="00F97354"/>
    <w:rsid w:val="00FB31C1"/>
    <w:rsid w:val="00FB58F2"/>
    <w:rsid w:val="00FC6AEA"/>
    <w:rsid w:val="00FD3D13"/>
    <w:rsid w:val="00FE55A2"/>
    <w:rsid w:val="00FF2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388958F-80E1-4684-9648-35AAF04AF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icon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717F10ACC7C4B5C83FF7D0A17A4D2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AFFC0B-058A-4B84-AC36-8F187D1F5DC7}"/>
      </w:docPartPr>
      <w:docPartBody>
        <w:p w:rsidR="007B0B22" w:rsidRDefault="00196C24">
          <w:pPr>
            <w:pStyle w:val="3717F10ACC7C4B5C83FF7D0A17A4D286"/>
          </w:pPr>
          <w:r w:rsidRPr="00CF1A49">
            <w:t>·</w:t>
          </w:r>
        </w:p>
      </w:docPartBody>
    </w:docPart>
    <w:docPart>
      <w:docPartPr>
        <w:name w:val="8887F229098E4D848095EF00477DB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1D6758-16E0-4DBD-830E-0307F309F7E2}"/>
      </w:docPartPr>
      <w:docPartBody>
        <w:p w:rsidR="007B0B22" w:rsidRDefault="00196C24">
          <w:pPr>
            <w:pStyle w:val="8887F229098E4D848095EF00477DB9AC"/>
          </w:pPr>
          <w:r w:rsidRPr="00CF1A49">
            <w:t>Email</w:t>
          </w:r>
        </w:p>
      </w:docPartBody>
    </w:docPart>
    <w:docPart>
      <w:docPartPr>
        <w:name w:val="F45FB5ADA29747E8BBC15C64E6D40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25FCFC-AC41-4819-B7B3-68B3373FD114}"/>
      </w:docPartPr>
      <w:docPartBody>
        <w:p w:rsidR="007B0B22" w:rsidRDefault="00196C24">
          <w:pPr>
            <w:pStyle w:val="F45FB5ADA29747E8BBC15C64E6D4075D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C24"/>
    <w:rsid w:val="00196C24"/>
    <w:rsid w:val="007B0B22"/>
    <w:rsid w:val="00BA5FFD"/>
    <w:rsid w:val="00BF5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A5790C012AF4E9190D6AC54FD89EE5E">
    <w:name w:val="7A5790C012AF4E9190D6AC54FD89EE5E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C13F16C63F3F4B62A23FC66BD73D06B6">
    <w:name w:val="C13F16C63F3F4B62A23FC66BD73D06B6"/>
  </w:style>
  <w:style w:type="paragraph" w:customStyle="1" w:styleId="525C6E9493404F80A8CDF2C8431C25DD">
    <w:name w:val="525C6E9493404F80A8CDF2C8431C25DD"/>
  </w:style>
  <w:style w:type="paragraph" w:customStyle="1" w:styleId="3717F10ACC7C4B5C83FF7D0A17A4D286">
    <w:name w:val="3717F10ACC7C4B5C83FF7D0A17A4D286"/>
  </w:style>
  <w:style w:type="paragraph" w:customStyle="1" w:styleId="29C9BF5E1DD34E709A3BE115E03DE1F4">
    <w:name w:val="29C9BF5E1DD34E709A3BE115E03DE1F4"/>
  </w:style>
  <w:style w:type="paragraph" w:customStyle="1" w:styleId="8887F229098E4D848095EF00477DB9AC">
    <w:name w:val="8887F229098E4D848095EF00477DB9AC"/>
  </w:style>
  <w:style w:type="paragraph" w:customStyle="1" w:styleId="F45FB5ADA29747E8BBC15C64E6D4075D">
    <w:name w:val="F45FB5ADA29747E8BBC15C64E6D4075D"/>
  </w:style>
  <w:style w:type="paragraph" w:customStyle="1" w:styleId="FF6DCF91E47B4E65A4CF4723B12105D9">
    <w:name w:val="FF6DCF91E47B4E65A4CF4723B12105D9"/>
  </w:style>
  <w:style w:type="paragraph" w:customStyle="1" w:styleId="B5E98919BA044C968F52888549252190">
    <w:name w:val="B5E98919BA044C968F52888549252190"/>
  </w:style>
  <w:style w:type="paragraph" w:customStyle="1" w:styleId="B61DEFA5B470482F80846DDF66182605">
    <w:name w:val="B61DEFA5B470482F80846DDF66182605"/>
  </w:style>
  <w:style w:type="paragraph" w:customStyle="1" w:styleId="E6CA7C68CFC84B6C878ED05BBCF70067">
    <w:name w:val="E6CA7C68CFC84B6C878ED05BBCF70067"/>
  </w:style>
  <w:style w:type="paragraph" w:customStyle="1" w:styleId="553DD8FED609475B91660A9507C3F241">
    <w:name w:val="553DD8FED609475B91660A9507C3F241"/>
  </w:style>
  <w:style w:type="paragraph" w:customStyle="1" w:styleId="D0A33F1F1F804E98990C4A8B62097B61">
    <w:name w:val="D0A33F1F1F804E98990C4A8B62097B61"/>
  </w:style>
  <w:style w:type="paragraph" w:customStyle="1" w:styleId="B64AB0E4A7BC425290F4184269162F80">
    <w:name w:val="B64AB0E4A7BC425290F4184269162F80"/>
  </w:style>
  <w:style w:type="paragraph" w:customStyle="1" w:styleId="4270D32BD7C440389F80552E9223998C">
    <w:name w:val="4270D32BD7C440389F80552E9223998C"/>
  </w:style>
  <w:style w:type="character" w:styleId="SubtleReference">
    <w:name w:val="Subtle Reference"/>
    <w:basedOn w:val="DefaultParagraphFont"/>
    <w:uiPriority w:val="10"/>
    <w:qFormat/>
    <w:rsid w:val="007B0B22"/>
    <w:rPr>
      <w:b/>
      <w:caps w:val="0"/>
      <w:smallCaps/>
      <w:color w:val="595959" w:themeColor="text1" w:themeTint="A6"/>
    </w:rPr>
  </w:style>
  <w:style w:type="paragraph" w:customStyle="1" w:styleId="E5E8AF20185442A7945B0BB6EAEF6593">
    <w:name w:val="E5E8AF20185442A7945B0BB6EAEF6593"/>
  </w:style>
  <w:style w:type="paragraph" w:customStyle="1" w:styleId="59238562AF35485286983FBF96BE7F5F">
    <w:name w:val="59238562AF35485286983FBF96BE7F5F"/>
  </w:style>
  <w:style w:type="paragraph" w:customStyle="1" w:styleId="64F8BFF0119D4A5CB731CA5B5C9F61D6">
    <w:name w:val="64F8BFF0119D4A5CB731CA5B5C9F61D6"/>
  </w:style>
  <w:style w:type="paragraph" w:customStyle="1" w:styleId="3FEF0E27C6FC40B68F3B3D2CB04A422E">
    <w:name w:val="3FEF0E27C6FC40B68F3B3D2CB04A422E"/>
  </w:style>
  <w:style w:type="paragraph" w:customStyle="1" w:styleId="1443BB7012DA4545865903C7A0DC96B8">
    <w:name w:val="1443BB7012DA4545865903C7A0DC96B8"/>
  </w:style>
  <w:style w:type="paragraph" w:customStyle="1" w:styleId="A3390162D97342F883C12B1870984441">
    <w:name w:val="A3390162D97342F883C12B1870984441"/>
  </w:style>
  <w:style w:type="paragraph" w:customStyle="1" w:styleId="25EBDA2A91774CD9B31B6E0175C61510">
    <w:name w:val="25EBDA2A91774CD9B31B6E0175C61510"/>
  </w:style>
  <w:style w:type="paragraph" w:customStyle="1" w:styleId="32F0FA6296D94A30A31A02B3F9223FBC">
    <w:name w:val="32F0FA6296D94A30A31A02B3F9223FBC"/>
  </w:style>
  <w:style w:type="paragraph" w:customStyle="1" w:styleId="4F4F26BBC2924C8C9E3D0C1F6EF7941F">
    <w:name w:val="4F4F26BBC2924C8C9E3D0C1F6EF7941F"/>
  </w:style>
  <w:style w:type="paragraph" w:customStyle="1" w:styleId="9D9354FEE3C64681A55359DAD4978840">
    <w:name w:val="9D9354FEE3C64681A55359DAD4978840"/>
  </w:style>
  <w:style w:type="paragraph" w:customStyle="1" w:styleId="136A8AD28F784F19B1F3CDF92B5124EF">
    <w:name w:val="136A8AD28F784F19B1F3CDF92B5124EF"/>
  </w:style>
  <w:style w:type="paragraph" w:customStyle="1" w:styleId="84666689DD2E4ED5BAC3DEB67641B0B2">
    <w:name w:val="84666689DD2E4ED5BAC3DEB67641B0B2"/>
  </w:style>
  <w:style w:type="paragraph" w:customStyle="1" w:styleId="60631AD23C734834B7A94A5C327A5268">
    <w:name w:val="60631AD23C734834B7A94A5C327A5268"/>
  </w:style>
  <w:style w:type="paragraph" w:customStyle="1" w:styleId="650666CAB0AE4286BBF00B9AC8B1C844">
    <w:name w:val="650666CAB0AE4286BBF00B9AC8B1C844"/>
  </w:style>
  <w:style w:type="paragraph" w:customStyle="1" w:styleId="BDD37627628647D7839F27298D61823A">
    <w:name w:val="BDD37627628647D7839F27298D61823A"/>
  </w:style>
  <w:style w:type="paragraph" w:customStyle="1" w:styleId="E1A2021EFA4F464BAD6A329BA1CFD73D">
    <w:name w:val="E1A2021EFA4F464BAD6A329BA1CFD73D"/>
  </w:style>
  <w:style w:type="paragraph" w:customStyle="1" w:styleId="B56C33BB145C43BDACDD334FFB044C22">
    <w:name w:val="B56C33BB145C43BDACDD334FFB044C22"/>
  </w:style>
  <w:style w:type="paragraph" w:customStyle="1" w:styleId="9B984B5332E44EF6A35B62F2E34972BF">
    <w:name w:val="9B984B5332E44EF6A35B62F2E34972BF"/>
  </w:style>
  <w:style w:type="paragraph" w:customStyle="1" w:styleId="A4CA65E92D5840E5A0B7A1360CA29ECD">
    <w:name w:val="A4CA65E92D5840E5A0B7A1360CA29ECD"/>
  </w:style>
  <w:style w:type="paragraph" w:customStyle="1" w:styleId="84F31085240D4634AB9DBFE878821DEA">
    <w:name w:val="84F31085240D4634AB9DBFE878821DEA"/>
  </w:style>
  <w:style w:type="paragraph" w:customStyle="1" w:styleId="0C35ED23433B4D38900F32EBE7E652F1">
    <w:name w:val="0C35ED23433B4D38900F32EBE7E652F1"/>
  </w:style>
  <w:style w:type="paragraph" w:customStyle="1" w:styleId="3343333DAAA646E0BAB89F6C85C235CA">
    <w:name w:val="3343333DAAA646E0BAB89F6C85C235CA"/>
  </w:style>
  <w:style w:type="paragraph" w:customStyle="1" w:styleId="0A0B8D7CC76A42A4974E1FE8AAC4E22C">
    <w:name w:val="0A0B8D7CC76A42A4974E1FE8AAC4E22C"/>
  </w:style>
  <w:style w:type="paragraph" w:customStyle="1" w:styleId="A8AF9320E7624EDABE04F7EEAEBD2AA9">
    <w:name w:val="A8AF9320E7624EDABE04F7EEAEBD2AA9"/>
  </w:style>
  <w:style w:type="paragraph" w:customStyle="1" w:styleId="497B5AAB6E124BE5A78EAA78253BCC93">
    <w:name w:val="497B5AAB6E124BE5A78EAA78253BCC93"/>
  </w:style>
  <w:style w:type="paragraph" w:customStyle="1" w:styleId="55EFF80874054087ADEF153653B15DFB">
    <w:name w:val="55EFF80874054087ADEF153653B15DFB"/>
  </w:style>
  <w:style w:type="paragraph" w:customStyle="1" w:styleId="489E91CA6E4840BEB8720EF56487966B">
    <w:name w:val="489E91CA6E4840BEB8720EF56487966B"/>
    <w:rsid w:val="007B0B22"/>
  </w:style>
  <w:style w:type="paragraph" w:customStyle="1" w:styleId="D843DFCD48B14BED818A722CAA87D518">
    <w:name w:val="D843DFCD48B14BED818A722CAA87D518"/>
    <w:rsid w:val="007B0B22"/>
  </w:style>
  <w:style w:type="paragraph" w:customStyle="1" w:styleId="7795401FCA0C4809A20B8FC9FD3AC3D9">
    <w:name w:val="7795401FCA0C4809A20B8FC9FD3AC3D9"/>
    <w:rsid w:val="007B0B22"/>
  </w:style>
  <w:style w:type="paragraph" w:customStyle="1" w:styleId="A9AC284BCC71464E80EF080A6F72C09C">
    <w:name w:val="A9AC284BCC71464E80EF080A6F72C09C"/>
    <w:rsid w:val="007B0B22"/>
  </w:style>
  <w:style w:type="paragraph" w:customStyle="1" w:styleId="0D5AE47C61B04B568866ABFBA20B2BF4">
    <w:name w:val="0D5AE47C61B04B568866ABFBA20B2BF4"/>
    <w:rsid w:val="007B0B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236</TotalTime>
  <Pages>1</Pages>
  <Words>164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maicon ghibison</dc:creator>
  <cp:keywords/>
  <dc:description/>
  <cp:lastModifiedBy>Microsoft account</cp:lastModifiedBy>
  <cp:revision>13</cp:revision>
  <dcterms:created xsi:type="dcterms:W3CDTF">2023-02-07T05:38:00Z</dcterms:created>
  <dcterms:modified xsi:type="dcterms:W3CDTF">2023-03-30T23:36:00Z</dcterms:modified>
  <cp:category/>
</cp:coreProperties>
</file>