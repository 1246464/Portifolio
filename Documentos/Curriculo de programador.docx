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260EFA">
        <w:trPr>
          <w:trHeight w:hRule="exact" w:val="1701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CA7EAD" w:rsidP="00913946">
            <w:pPr>
              <w:pStyle w:val="Title"/>
            </w:pPr>
            <w:r>
              <w:t>maicon</w:t>
            </w:r>
            <w:r w:rsidR="00692703" w:rsidRPr="00CF1A49">
              <w:t xml:space="preserve"> </w:t>
            </w:r>
            <w:r w:rsidRPr="001A780C">
              <w:rPr>
                <w:rStyle w:val="IntenseEmphasis"/>
                <w:color w:val="000000" w:themeColor="text1"/>
              </w:rPr>
              <w:t>guibson</w:t>
            </w:r>
          </w:p>
          <w:p w:rsidR="00260EFA" w:rsidRDefault="00260EFA" w:rsidP="00260EFA">
            <w:pPr>
              <w:pStyle w:val="ContactInfo"/>
              <w:contextualSpacing w:val="0"/>
              <w:jc w:val="left"/>
            </w:pPr>
          </w:p>
          <w:p w:rsidR="00692703" w:rsidRPr="001A780C" w:rsidRDefault="001C1840" w:rsidP="001A780C">
            <w:pPr>
              <w:pStyle w:val="ContactInfo"/>
              <w:contextualSpacing w:val="0"/>
              <w:rPr>
                <w:color w:val="000000" w:themeColor="text1"/>
              </w:rPr>
            </w:pPr>
            <w:r w:rsidRPr="001A780C">
              <w:rPr>
                <w:color w:val="000000" w:themeColor="text1"/>
              </w:rPr>
              <w:t>R. coronel joao cabana 38</w:t>
            </w:r>
            <w:r w:rsidR="00692703" w:rsidRPr="001A780C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alias w:val="Divider dot:"/>
                <w:tag w:val="Divider dot:"/>
                <w:id w:val="-1459182552"/>
                <w:placeholder>
                  <w:docPart w:val="21279BB6B0AD4618B5D61ED01096D4A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A780C">
                  <w:rPr>
                    <w:color w:val="000000" w:themeColor="text1"/>
                  </w:rPr>
                  <w:t>·</w:t>
                </w:r>
              </w:sdtContent>
            </w:sdt>
            <w:r w:rsidR="00692703" w:rsidRPr="001A780C">
              <w:rPr>
                <w:color w:val="000000" w:themeColor="text1"/>
              </w:rPr>
              <w:t xml:space="preserve"> </w:t>
            </w:r>
            <w:r w:rsidR="00B31C68" w:rsidRPr="001A780C">
              <w:rPr>
                <w:color w:val="000000" w:themeColor="text1"/>
              </w:rPr>
              <w:t>11960670791</w:t>
            </w:r>
          </w:p>
          <w:p w:rsidR="00260EFA" w:rsidRPr="00CF1A49" w:rsidRDefault="00260EFA" w:rsidP="001A780C">
            <w:pPr>
              <w:pStyle w:val="ContactInfoEmphasis"/>
              <w:jc w:val="left"/>
            </w:pPr>
          </w:p>
        </w:tc>
      </w:tr>
      <w:tr w:rsidR="001A780C" w:rsidRPr="001A780C" w:rsidTr="00692703">
        <w:tc>
          <w:tcPr>
            <w:tcW w:w="9360" w:type="dxa"/>
            <w:tcMar>
              <w:top w:w="432" w:type="dxa"/>
            </w:tcMar>
          </w:tcPr>
          <w:p w:rsidR="001755A8" w:rsidRPr="001A780C" w:rsidRDefault="00260EFA" w:rsidP="00260EFA">
            <w:pPr>
              <w:pStyle w:val="Heading1"/>
              <w:outlineLvl w:val="0"/>
              <w:rPr>
                <w:rStyle w:val="SubtleReference"/>
                <w:color w:val="000000" w:themeColor="text1"/>
              </w:rPr>
            </w:pPr>
            <w:r w:rsidRPr="001A780C">
              <w:rPr>
                <w:color w:val="000000" w:themeColor="text1"/>
              </w:rPr>
              <w:t xml:space="preserve">Objetivo: </w:t>
            </w:r>
            <w:r w:rsidRPr="001A780C">
              <w:rPr>
                <w:rStyle w:val="SubtleReference"/>
                <w:color w:val="000000" w:themeColor="text1"/>
              </w:rPr>
              <w:t>Desenvolvedor Back and</w:t>
            </w:r>
            <w:r w:rsidR="001A780C" w:rsidRPr="001A780C">
              <w:rPr>
                <w:rStyle w:val="SubtleReference"/>
                <w:color w:val="000000" w:themeColor="text1"/>
              </w:rPr>
              <w:t xml:space="preserve"> junior</w:t>
            </w:r>
          </w:p>
          <w:p w:rsidR="001A780C" w:rsidRPr="001A780C" w:rsidRDefault="001A780C" w:rsidP="00260EFA">
            <w:pPr>
              <w:pStyle w:val="Heading1"/>
              <w:outlineLvl w:val="0"/>
              <w:rPr>
                <w:rStyle w:val="SubtleReference"/>
                <w:color w:val="000000" w:themeColor="text1"/>
              </w:rPr>
            </w:pPr>
          </w:p>
          <w:p w:rsidR="001A780C" w:rsidRPr="001A780C" w:rsidRDefault="001A780C" w:rsidP="001A780C">
            <w:pPr>
              <w:rPr>
                <w:rStyle w:val="SubtleReference"/>
                <w:smallCaps w:val="0"/>
                <w:color w:val="000000" w:themeColor="text1"/>
                <w:sz w:val="24"/>
                <w:szCs w:val="24"/>
              </w:rPr>
            </w:pPr>
            <w:r w:rsidRPr="001A780C">
              <w:rPr>
                <w:rStyle w:val="SubtleReference"/>
                <w:smallCaps w:val="0"/>
                <w:color w:val="000000" w:themeColor="text1"/>
                <w:sz w:val="24"/>
                <w:szCs w:val="24"/>
              </w:rPr>
              <w:t xml:space="preserve">Telefone: </w:t>
            </w:r>
            <w:r w:rsidRPr="001A780C">
              <w:rPr>
                <w:rStyle w:val="SubtleReference"/>
                <w:b w:val="0"/>
                <w:smallCaps w:val="0"/>
                <w:color w:val="000000" w:themeColor="text1"/>
                <w:sz w:val="24"/>
                <w:szCs w:val="24"/>
              </w:rPr>
              <w:t>11960670791</w:t>
            </w:r>
          </w:p>
          <w:p w:rsidR="001A780C" w:rsidRPr="001A780C" w:rsidRDefault="001A780C" w:rsidP="001A780C">
            <w:pPr>
              <w:rPr>
                <w:rStyle w:val="SubtleReference"/>
                <w:smallCaps w:val="0"/>
                <w:color w:val="000000" w:themeColor="text1"/>
                <w:sz w:val="24"/>
                <w:szCs w:val="24"/>
              </w:rPr>
            </w:pPr>
            <w:r w:rsidRPr="001A780C">
              <w:rPr>
                <w:rStyle w:val="SubtleReference"/>
                <w:smallCaps w:val="0"/>
                <w:color w:val="000000" w:themeColor="text1"/>
                <w:sz w:val="24"/>
                <w:szCs w:val="24"/>
              </w:rPr>
              <w:t xml:space="preserve">Email: </w:t>
            </w:r>
            <w:r w:rsidRPr="001A780C">
              <w:rPr>
                <w:rStyle w:val="SubtleReference"/>
                <w:b w:val="0"/>
                <w:smallCaps w:val="0"/>
                <w:color w:val="000000" w:themeColor="text1"/>
                <w:sz w:val="24"/>
                <w:szCs w:val="24"/>
              </w:rPr>
              <w:t>maiconghibison123@gmail.com</w:t>
            </w:r>
          </w:p>
          <w:p w:rsidR="001A780C" w:rsidRPr="001A780C" w:rsidRDefault="001A780C" w:rsidP="001A780C">
            <w:pPr>
              <w:rPr>
                <w:rStyle w:val="SubtleReference"/>
                <w:smallCaps w:val="0"/>
                <w:color w:val="000000" w:themeColor="text1"/>
                <w:sz w:val="24"/>
                <w:szCs w:val="24"/>
              </w:rPr>
            </w:pPr>
            <w:r w:rsidRPr="001A780C">
              <w:rPr>
                <w:rStyle w:val="SubtleReference"/>
                <w:smallCaps w:val="0"/>
                <w:color w:val="000000" w:themeColor="text1"/>
                <w:sz w:val="24"/>
                <w:szCs w:val="24"/>
              </w:rPr>
              <w:t xml:space="preserve">Data de nascimento: </w:t>
            </w:r>
            <w:r w:rsidRPr="001A780C">
              <w:rPr>
                <w:rStyle w:val="SubtleReference"/>
                <w:b w:val="0"/>
                <w:smallCaps w:val="0"/>
                <w:color w:val="000000" w:themeColor="text1"/>
                <w:sz w:val="24"/>
                <w:szCs w:val="24"/>
              </w:rPr>
              <w:t>07/11/2001</w:t>
            </w:r>
          </w:p>
          <w:p w:rsidR="001A780C" w:rsidRPr="001A780C" w:rsidRDefault="001A780C" w:rsidP="001A780C">
            <w:pPr>
              <w:rPr>
                <w:rStyle w:val="SubtleReference"/>
                <w:smallCaps w:val="0"/>
                <w:color w:val="000000" w:themeColor="text1"/>
                <w:sz w:val="24"/>
                <w:szCs w:val="24"/>
              </w:rPr>
            </w:pPr>
            <w:r w:rsidRPr="001A780C">
              <w:rPr>
                <w:rStyle w:val="SubtleReference"/>
                <w:smallCaps w:val="0"/>
                <w:color w:val="000000" w:themeColor="text1"/>
                <w:sz w:val="24"/>
                <w:szCs w:val="24"/>
              </w:rPr>
              <w:t xml:space="preserve">Estado civil: </w:t>
            </w:r>
            <w:r w:rsidRPr="001A780C">
              <w:rPr>
                <w:rStyle w:val="SubtleReference"/>
                <w:b w:val="0"/>
                <w:smallCaps w:val="0"/>
                <w:color w:val="000000" w:themeColor="text1"/>
                <w:sz w:val="24"/>
                <w:szCs w:val="24"/>
              </w:rPr>
              <w:t>solteiro</w:t>
            </w:r>
          </w:p>
          <w:p w:rsidR="001A780C" w:rsidRDefault="00776BDA" w:rsidP="00776BDA">
            <w:pPr>
              <w:pStyle w:val="Heading1"/>
              <w:outlineLvl w:val="0"/>
              <w:rPr>
                <w:rStyle w:val="SubtleReference"/>
                <w:b/>
                <w:smallCaps w:val="0"/>
                <w:color w:val="000000" w:themeColor="text1"/>
              </w:rPr>
            </w:pPr>
            <w:r w:rsidRPr="00776BDA">
              <w:rPr>
                <w:rStyle w:val="SubtleReference"/>
                <w:b/>
                <w:smallCaps w:val="0"/>
                <w:color w:val="000000" w:themeColor="text1"/>
              </w:rPr>
              <w:t>resumo</w:t>
            </w:r>
          </w:p>
          <w:p w:rsidR="00776BDA" w:rsidRDefault="00776BDA" w:rsidP="00776BDA">
            <w:pPr>
              <w:pStyle w:val="Heading1"/>
              <w:outlineLvl w:val="0"/>
              <w:rPr>
                <w:rStyle w:val="SubtleReference"/>
                <w:b/>
                <w:smallCaps w:val="0"/>
                <w:color w:val="000000" w:themeColor="text1"/>
                <w:sz w:val="24"/>
                <w:szCs w:val="24"/>
              </w:rPr>
            </w:pPr>
          </w:p>
          <w:p w:rsidR="00776BDA" w:rsidRPr="00BC3443" w:rsidRDefault="00BC3443" w:rsidP="00776BDA">
            <w:pPr>
              <w:pStyle w:val="Heading1"/>
              <w:outlineLvl w:val="0"/>
              <w:rPr>
                <w:rStyle w:val="SubtleReference"/>
                <w:rFonts w:ascii="Arial" w:hAnsi="Arial" w:cs="Arial"/>
                <w:smallCaps w:val="0"/>
                <w:color w:val="262626" w:themeColor="text1" w:themeTint="D9"/>
                <w:sz w:val="22"/>
                <w:szCs w:val="22"/>
              </w:rPr>
            </w:pPr>
            <w:r w:rsidRPr="00BC3443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>Profissional</w:t>
            </w:r>
            <w:r w:rsidR="00956F4E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 xml:space="preserve"> </w:t>
            </w:r>
            <w:r w:rsidRPr="00BC3443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>com</w:t>
            </w:r>
            <w:r w:rsidR="00956F4E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 xml:space="preserve"> </w:t>
            </w:r>
            <w:r w:rsidRPr="00BC3443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>facilidade</w:t>
            </w:r>
            <w:r w:rsidR="00956F4E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 xml:space="preserve"> </w:t>
            </w:r>
            <w:r w:rsidRPr="00BC3443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>de</w:t>
            </w:r>
            <w:r w:rsidR="00956F4E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 xml:space="preserve"> </w:t>
            </w:r>
            <w:r w:rsidRPr="00BC3443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>trabalho</w:t>
            </w:r>
            <w:r w:rsidR="00956F4E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 xml:space="preserve"> </w:t>
            </w:r>
            <w:r w:rsidRPr="00BC3443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>em</w:t>
            </w:r>
            <w:r w:rsidR="00956F4E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 xml:space="preserve"> </w:t>
            </w:r>
            <w:r w:rsidRPr="00BC3443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>grupo,</w:t>
            </w:r>
            <w:r w:rsidR="00956F4E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 xml:space="preserve"> </w:t>
            </w:r>
            <w:r w:rsidRPr="00BC3443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>calmo,</w:t>
            </w:r>
            <w:r w:rsidR="00956F4E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 xml:space="preserve"> </w:t>
            </w:r>
            <w:r w:rsidRPr="00BC3443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>educado,</w:t>
            </w:r>
            <w:r w:rsidR="00956F4E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 xml:space="preserve"> </w:t>
            </w:r>
            <w:r w:rsidRPr="00BC3443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>se</w:t>
            </w:r>
            <w:r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 xml:space="preserve"> </w:t>
            </w:r>
            <w:r w:rsidRPr="00BC3443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>comunica</w:t>
            </w:r>
            <w:r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 xml:space="preserve"> </w:t>
            </w:r>
            <w:r w:rsidRPr="00BC3443">
              <w:rPr>
                <w:rStyle w:val="SubtleReference"/>
                <w:rFonts w:asciiTheme="minorHAnsi" w:hAnsiTheme="minorHAnsi" w:cs="Arial"/>
                <w:smallCaps w:val="0"/>
                <w:color w:val="262626" w:themeColor="text1" w:themeTint="D9"/>
                <w:sz w:val="22"/>
                <w:szCs w:val="22"/>
              </w:rPr>
              <w:t>com clareza, pontual, dedicado e focado em resultados</w:t>
            </w:r>
            <w:r w:rsidRPr="00BC3443">
              <w:rPr>
                <w:rStyle w:val="SubtleReference"/>
                <w:rFonts w:ascii="Arial" w:hAnsi="Arial" w:cs="Arial"/>
                <w:smallCaps w:val="0"/>
                <w:color w:val="262626" w:themeColor="text1" w:themeTint="D9"/>
                <w:sz w:val="22"/>
                <w:szCs w:val="22"/>
              </w:rPr>
              <w:t>.</w:t>
            </w:r>
          </w:p>
        </w:tc>
      </w:tr>
    </w:tbl>
    <w:p w:rsidR="004E01EB" w:rsidRPr="001A780C" w:rsidRDefault="00B31C68" w:rsidP="004E01EB">
      <w:pPr>
        <w:pStyle w:val="Heading1"/>
        <w:rPr>
          <w:color w:val="000000" w:themeColor="text1"/>
        </w:rPr>
      </w:pPr>
      <w:r w:rsidRPr="001A780C">
        <w:rPr>
          <w:color w:val="000000" w:themeColor="text1"/>
        </w:rPr>
        <w:t>formação acadêmica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A780C" w:rsidRPr="001A780C" w:rsidTr="00D9409D">
        <w:trPr>
          <w:trHeight w:val="638"/>
        </w:trPr>
        <w:tc>
          <w:tcPr>
            <w:tcW w:w="9337" w:type="dxa"/>
          </w:tcPr>
          <w:p w:rsidR="001D0BF1" w:rsidRPr="001A780C" w:rsidRDefault="001102DE" w:rsidP="001D0BF1">
            <w:pPr>
              <w:pStyle w:val="Heading3"/>
              <w:contextualSpacing w:val="0"/>
              <w:outlineLvl w:val="2"/>
              <w:rPr>
                <w:color w:val="000000" w:themeColor="text1"/>
              </w:rPr>
            </w:pPr>
            <w:r w:rsidRPr="001A780C">
              <w:rPr>
                <w:color w:val="000000" w:themeColor="text1"/>
              </w:rPr>
              <w:t>2015</w:t>
            </w:r>
            <w:r w:rsidR="001D0BF1" w:rsidRPr="001A780C">
              <w:rPr>
                <w:color w:val="000000" w:themeColor="text1"/>
              </w:rPr>
              <w:t xml:space="preserve"> – </w:t>
            </w:r>
            <w:r w:rsidRPr="001A780C">
              <w:rPr>
                <w:color w:val="000000" w:themeColor="text1"/>
              </w:rPr>
              <w:t>2017</w:t>
            </w:r>
          </w:p>
          <w:p w:rsidR="001E3120" w:rsidRPr="001A780C" w:rsidRDefault="001102DE" w:rsidP="00D9409D">
            <w:pPr>
              <w:pStyle w:val="Heading2"/>
              <w:contextualSpacing w:val="0"/>
              <w:outlineLvl w:val="1"/>
              <w:rPr>
                <w:color w:val="000000" w:themeColor="text1"/>
              </w:rPr>
            </w:pPr>
            <w:r w:rsidRPr="001A780C">
              <w:rPr>
                <w:color w:val="000000" w:themeColor="text1"/>
              </w:rPr>
              <w:t>ENSINO MEDIO COMPLETO</w:t>
            </w:r>
            <w:r w:rsidR="001D0BF1" w:rsidRPr="001A780C">
              <w:rPr>
                <w:color w:val="000000" w:themeColor="text1"/>
              </w:rPr>
              <w:t xml:space="preserve">, </w:t>
            </w:r>
            <w:r w:rsidRPr="001A780C">
              <w:rPr>
                <w:rStyle w:val="SubtleReference"/>
                <w:color w:val="000000" w:themeColor="text1"/>
              </w:rPr>
              <w:t>e.e levi carneiro</w:t>
            </w:r>
          </w:p>
        </w:tc>
      </w:tr>
    </w:tbl>
    <w:p w:rsidR="00DA59AA" w:rsidRPr="001A780C" w:rsidRDefault="00B31C68" w:rsidP="0097790C">
      <w:pPr>
        <w:pStyle w:val="Heading1"/>
        <w:rPr>
          <w:color w:val="000000" w:themeColor="text1"/>
        </w:rPr>
      </w:pPr>
      <w:r w:rsidRPr="001A780C">
        <w:rPr>
          <w:color w:val="000000" w:themeColor="text1"/>
        </w:rPr>
        <w:t>cursos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A780C" w:rsidRPr="001A780C" w:rsidTr="00B31C68">
        <w:tc>
          <w:tcPr>
            <w:tcW w:w="9290" w:type="dxa"/>
          </w:tcPr>
          <w:p w:rsidR="001D0BF1" w:rsidRPr="001A780C" w:rsidRDefault="00CA7EAD" w:rsidP="001D0BF1">
            <w:pPr>
              <w:pStyle w:val="Heading3"/>
              <w:contextualSpacing w:val="0"/>
              <w:outlineLvl w:val="2"/>
              <w:rPr>
                <w:color w:val="000000" w:themeColor="text1"/>
              </w:rPr>
            </w:pPr>
            <w:r w:rsidRPr="001A780C">
              <w:rPr>
                <w:color w:val="000000" w:themeColor="text1"/>
              </w:rPr>
              <w:t>2</w:t>
            </w:r>
            <w:r w:rsidR="00260EFA" w:rsidRPr="001A780C">
              <w:rPr>
                <w:color w:val="000000" w:themeColor="text1"/>
              </w:rPr>
              <w:t>022</w:t>
            </w:r>
            <w:r w:rsidRPr="001A780C">
              <w:rPr>
                <w:color w:val="000000" w:themeColor="text1"/>
              </w:rPr>
              <w:t xml:space="preserve"> - </w:t>
            </w:r>
            <w:r w:rsidR="00260EFA" w:rsidRPr="001A780C">
              <w:rPr>
                <w:color w:val="000000" w:themeColor="text1"/>
              </w:rPr>
              <w:t>2023</w:t>
            </w:r>
          </w:p>
          <w:p w:rsidR="007538DC" w:rsidRPr="002A7951" w:rsidRDefault="00B31C68" w:rsidP="002A7951">
            <w:pPr>
              <w:pStyle w:val="Heading2"/>
              <w:contextualSpacing w:val="0"/>
              <w:rPr>
                <w:b w:val="0"/>
                <w:smallCaps/>
                <w:color w:val="000000" w:themeColor="text1"/>
              </w:rPr>
            </w:pPr>
            <w:r w:rsidRPr="001A780C">
              <w:rPr>
                <w:color w:val="000000" w:themeColor="text1"/>
              </w:rPr>
              <w:t>PROGRAMADOR FULLSTACK JAVASCRIPT</w:t>
            </w:r>
            <w:r w:rsidR="001D0BF1" w:rsidRPr="001A780C">
              <w:rPr>
                <w:color w:val="000000" w:themeColor="text1"/>
              </w:rPr>
              <w:t xml:space="preserve">, </w:t>
            </w:r>
            <w:r w:rsidRPr="001A780C">
              <w:rPr>
                <w:rStyle w:val="SubtleReference"/>
                <w:color w:val="000000" w:themeColor="text1"/>
              </w:rPr>
              <w:t>w3schools</w:t>
            </w:r>
          </w:p>
        </w:tc>
      </w:tr>
      <w:tr w:rsidR="001A780C" w:rsidRPr="001A780C" w:rsidTr="00B31C68">
        <w:tc>
          <w:tcPr>
            <w:tcW w:w="9290" w:type="dxa"/>
            <w:tcMar>
              <w:top w:w="216" w:type="dxa"/>
            </w:tcMar>
          </w:tcPr>
          <w:p w:rsidR="00F61DF9" w:rsidRPr="001A780C" w:rsidRDefault="00260EFA" w:rsidP="00F61DF9">
            <w:pPr>
              <w:pStyle w:val="Heading3"/>
              <w:contextualSpacing w:val="0"/>
              <w:outlineLvl w:val="2"/>
              <w:rPr>
                <w:color w:val="000000" w:themeColor="text1"/>
              </w:rPr>
            </w:pPr>
            <w:r w:rsidRPr="001A780C">
              <w:rPr>
                <w:color w:val="000000" w:themeColor="text1"/>
              </w:rPr>
              <w:t>2022 -</w:t>
            </w:r>
            <w:r w:rsidR="00F61DF9" w:rsidRPr="001A780C">
              <w:rPr>
                <w:color w:val="000000" w:themeColor="text1"/>
              </w:rPr>
              <w:t xml:space="preserve"> </w:t>
            </w:r>
            <w:r w:rsidRPr="001A780C">
              <w:rPr>
                <w:color w:val="000000" w:themeColor="text1"/>
              </w:rPr>
              <w:t>2023</w:t>
            </w:r>
          </w:p>
          <w:p w:rsidR="00F61DF9" w:rsidRPr="001A780C" w:rsidRDefault="001102DE" w:rsidP="002A7951">
            <w:pPr>
              <w:pStyle w:val="Heading2"/>
              <w:contextualSpacing w:val="0"/>
              <w:rPr>
                <w:color w:val="000000" w:themeColor="text1"/>
              </w:rPr>
            </w:pPr>
            <w:r w:rsidRPr="001A780C">
              <w:rPr>
                <w:color w:val="000000" w:themeColor="text1"/>
              </w:rPr>
              <w:t>programador fullstack python</w:t>
            </w:r>
            <w:r w:rsidR="00F61DF9" w:rsidRPr="001A780C">
              <w:rPr>
                <w:color w:val="000000" w:themeColor="text1"/>
              </w:rPr>
              <w:t xml:space="preserve">, </w:t>
            </w:r>
            <w:r w:rsidRPr="001A780C">
              <w:rPr>
                <w:rStyle w:val="SubtleReference"/>
                <w:color w:val="000000" w:themeColor="text1"/>
              </w:rPr>
              <w:t>mimo</w:t>
            </w:r>
          </w:p>
        </w:tc>
      </w:tr>
    </w:tbl>
    <w:p w:rsidR="00486277" w:rsidRPr="001A780C" w:rsidRDefault="00B31C68" w:rsidP="00486277">
      <w:pPr>
        <w:pStyle w:val="Heading1"/>
        <w:rPr>
          <w:color w:val="000000" w:themeColor="text1"/>
        </w:rPr>
      </w:pPr>
      <w:r w:rsidRPr="001A780C">
        <w:rPr>
          <w:color w:val="000000" w:themeColor="text1"/>
        </w:rPr>
        <w:t>habilidades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1A780C" w:rsidRPr="001A780C" w:rsidTr="00CF1A49">
        <w:tc>
          <w:tcPr>
            <w:tcW w:w="4675" w:type="dxa"/>
          </w:tcPr>
          <w:p w:rsidR="001E3120" w:rsidRPr="001A780C" w:rsidRDefault="001102DE" w:rsidP="006E1507">
            <w:pPr>
              <w:pStyle w:val="ListBullet"/>
              <w:contextualSpacing w:val="0"/>
              <w:rPr>
                <w:color w:val="000000" w:themeColor="text1"/>
              </w:rPr>
            </w:pPr>
            <w:r w:rsidRPr="001A780C">
              <w:rPr>
                <w:color w:val="000000" w:themeColor="text1"/>
              </w:rPr>
              <w:t>HTML</w:t>
            </w:r>
          </w:p>
          <w:p w:rsidR="001F4E6D" w:rsidRPr="001A780C" w:rsidRDefault="001102DE" w:rsidP="00CA7EAD">
            <w:pPr>
              <w:pStyle w:val="ListBullet"/>
              <w:contextualSpacing w:val="0"/>
              <w:rPr>
                <w:color w:val="000000" w:themeColor="text1"/>
              </w:rPr>
            </w:pPr>
            <w:r w:rsidRPr="001A780C">
              <w:rPr>
                <w:color w:val="000000" w:themeColor="text1"/>
              </w:rPr>
              <w:t>CSS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1A780C" w:rsidRDefault="001102DE" w:rsidP="006E1507">
            <w:pPr>
              <w:pStyle w:val="ListBullet"/>
              <w:contextualSpacing w:val="0"/>
              <w:rPr>
                <w:color w:val="000000" w:themeColor="text1"/>
              </w:rPr>
            </w:pPr>
            <w:r w:rsidRPr="001A780C">
              <w:rPr>
                <w:color w:val="000000" w:themeColor="text1"/>
              </w:rPr>
              <w:t>JavaScript</w:t>
            </w:r>
          </w:p>
          <w:p w:rsidR="001E3120" w:rsidRPr="001A780C" w:rsidRDefault="001102DE" w:rsidP="001102DE">
            <w:pPr>
              <w:pStyle w:val="ListBullet"/>
              <w:contextualSpacing w:val="0"/>
              <w:rPr>
                <w:color w:val="000000" w:themeColor="text1"/>
              </w:rPr>
            </w:pPr>
            <w:r w:rsidRPr="001A780C">
              <w:rPr>
                <w:color w:val="000000" w:themeColor="text1"/>
              </w:rPr>
              <w:t>Python</w:t>
            </w:r>
          </w:p>
        </w:tc>
      </w:tr>
    </w:tbl>
    <w:p w:rsidR="00AD782D" w:rsidRPr="001A780C" w:rsidRDefault="00BC3443" w:rsidP="0062312F">
      <w:pPr>
        <w:pStyle w:val="Heading1"/>
        <w:rPr>
          <w:color w:val="000000" w:themeColor="text1"/>
        </w:rPr>
      </w:pPr>
      <w:r>
        <w:rPr>
          <w:color w:val="000000" w:themeColor="text1"/>
        </w:rPr>
        <w:t>rede sociais</w:t>
      </w:r>
    </w:p>
    <w:p w:rsidR="00956F4E" w:rsidRPr="00956F4E" w:rsidRDefault="00956F4E" w:rsidP="00956F4E">
      <w:pPr>
        <w:rPr>
          <w:b/>
          <w:color w:val="000000" w:themeColor="text1"/>
          <w:sz w:val="28"/>
          <w:szCs w:val="28"/>
        </w:rPr>
      </w:pPr>
      <w:r w:rsidRPr="00956F4E">
        <w:rPr>
          <w:b/>
          <w:color w:val="000000" w:themeColor="text1"/>
          <w:sz w:val="28"/>
          <w:szCs w:val="28"/>
        </w:rPr>
        <w:t>LinkedIn</w:t>
      </w:r>
      <w:bookmarkStart w:id="0" w:name="_GoBack"/>
      <w:bookmarkEnd w:id="0"/>
    </w:p>
    <w:p w:rsidR="00956F4E" w:rsidRPr="00956F4E" w:rsidRDefault="00956F4E" w:rsidP="00BC3443">
      <w:pPr>
        <w:rPr>
          <w:color w:val="000000" w:themeColor="text1"/>
        </w:rPr>
      </w:pPr>
      <w:r w:rsidRPr="00956F4E">
        <w:rPr>
          <w:color w:val="000000" w:themeColor="text1"/>
        </w:rPr>
        <w:t>Maicon Guibson</w:t>
      </w:r>
    </w:p>
    <w:sectPr w:rsidR="00956F4E" w:rsidRPr="00956F4E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6F3" w:rsidRDefault="007826F3" w:rsidP="0068194B">
      <w:r>
        <w:separator/>
      </w:r>
    </w:p>
    <w:p w:rsidR="007826F3" w:rsidRDefault="007826F3"/>
    <w:p w:rsidR="007826F3" w:rsidRDefault="007826F3"/>
  </w:endnote>
  <w:endnote w:type="continuationSeparator" w:id="0">
    <w:p w:rsidR="007826F3" w:rsidRDefault="007826F3" w:rsidP="0068194B">
      <w:r>
        <w:continuationSeparator/>
      </w:r>
    </w:p>
    <w:p w:rsidR="007826F3" w:rsidRDefault="007826F3"/>
    <w:p w:rsidR="007826F3" w:rsidRDefault="007826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02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6F3" w:rsidRDefault="007826F3" w:rsidP="0068194B">
      <w:r>
        <w:separator/>
      </w:r>
    </w:p>
    <w:p w:rsidR="007826F3" w:rsidRDefault="007826F3"/>
    <w:p w:rsidR="007826F3" w:rsidRDefault="007826F3"/>
  </w:footnote>
  <w:footnote w:type="continuationSeparator" w:id="0">
    <w:p w:rsidR="007826F3" w:rsidRDefault="007826F3" w:rsidP="0068194B">
      <w:r>
        <w:continuationSeparator/>
      </w:r>
    </w:p>
    <w:p w:rsidR="007826F3" w:rsidRDefault="007826F3"/>
    <w:p w:rsidR="007826F3" w:rsidRDefault="007826F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AE587E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782944"/>
    <w:multiLevelType w:val="hybridMultilevel"/>
    <w:tmpl w:val="98625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0E049A6"/>
    <w:multiLevelType w:val="hybridMultilevel"/>
    <w:tmpl w:val="5EB2577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4BB2D18"/>
    <w:multiLevelType w:val="hybridMultilevel"/>
    <w:tmpl w:val="7FECE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AD"/>
    <w:rsid w:val="000001EF"/>
    <w:rsid w:val="00000D1D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02DE"/>
    <w:rsid w:val="00114A91"/>
    <w:rsid w:val="001427E1"/>
    <w:rsid w:val="00163668"/>
    <w:rsid w:val="00171566"/>
    <w:rsid w:val="00174676"/>
    <w:rsid w:val="001755A8"/>
    <w:rsid w:val="00184014"/>
    <w:rsid w:val="00192008"/>
    <w:rsid w:val="001A780C"/>
    <w:rsid w:val="001C0E68"/>
    <w:rsid w:val="001C1840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0EFA"/>
    <w:rsid w:val="002617AE"/>
    <w:rsid w:val="002638D0"/>
    <w:rsid w:val="002647D3"/>
    <w:rsid w:val="00275EAE"/>
    <w:rsid w:val="00294998"/>
    <w:rsid w:val="00297F18"/>
    <w:rsid w:val="002A1945"/>
    <w:rsid w:val="002A7951"/>
    <w:rsid w:val="002B2958"/>
    <w:rsid w:val="002B3FC8"/>
    <w:rsid w:val="002C1527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76BDA"/>
    <w:rsid w:val="007826F3"/>
    <w:rsid w:val="0079206B"/>
    <w:rsid w:val="00796076"/>
    <w:rsid w:val="007C0566"/>
    <w:rsid w:val="007C606B"/>
    <w:rsid w:val="007E6A61"/>
    <w:rsid w:val="00801140"/>
    <w:rsid w:val="00803404"/>
    <w:rsid w:val="00834955"/>
    <w:rsid w:val="00836D6A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6F4E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1C68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3443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A7EA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409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187BB6-9853-40B4-8E34-C587202B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co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279BB6B0AD4618B5D61ED01096D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EC382-ACC5-4786-909F-EA8771B96EE4}"/>
      </w:docPartPr>
      <w:docPartBody>
        <w:p w:rsidR="00A62234" w:rsidRDefault="003859C1">
          <w:pPr>
            <w:pStyle w:val="21279BB6B0AD4618B5D61ED01096D4A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C1"/>
    <w:rsid w:val="003859C1"/>
    <w:rsid w:val="006A1192"/>
    <w:rsid w:val="00A6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59CE292344942A738F73E1B3D7247">
    <w:name w:val="ABC59CE292344942A738F73E1B3D724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FEF274F50F846899E5CE21A7C025C34">
    <w:name w:val="1FEF274F50F846899E5CE21A7C025C34"/>
  </w:style>
  <w:style w:type="paragraph" w:customStyle="1" w:styleId="3C0D2DE5335E4A49A22D14DCFC448A68">
    <w:name w:val="3C0D2DE5335E4A49A22D14DCFC448A68"/>
  </w:style>
  <w:style w:type="paragraph" w:customStyle="1" w:styleId="21279BB6B0AD4618B5D61ED01096D4A2">
    <w:name w:val="21279BB6B0AD4618B5D61ED01096D4A2"/>
  </w:style>
  <w:style w:type="paragraph" w:customStyle="1" w:styleId="20ED21A1F528411EAEBB8A1AB3E1AF62">
    <w:name w:val="20ED21A1F528411EAEBB8A1AB3E1AF62"/>
  </w:style>
  <w:style w:type="paragraph" w:customStyle="1" w:styleId="8FC74F82E7E34216B163DFBA868973ED">
    <w:name w:val="8FC74F82E7E34216B163DFBA868973ED"/>
  </w:style>
  <w:style w:type="paragraph" w:customStyle="1" w:styleId="94486F34D9AE46F99B4953E7B668F850">
    <w:name w:val="94486F34D9AE46F99B4953E7B668F850"/>
  </w:style>
  <w:style w:type="paragraph" w:customStyle="1" w:styleId="2200BAE901E34655A1CA82F1AA652744">
    <w:name w:val="2200BAE901E34655A1CA82F1AA652744"/>
  </w:style>
  <w:style w:type="paragraph" w:customStyle="1" w:styleId="6AC54600EDD44444AF8F554FA7D5D54C">
    <w:name w:val="6AC54600EDD44444AF8F554FA7D5D54C"/>
  </w:style>
  <w:style w:type="paragraph" w:customStyle="1" w:styleId="21380ABB79CD4275AB319001C0DB7936">
    <w:name w:val="21380ABB79CD4275AB319001C0DB7936"/>
  </w:style>
  <w:style w:type="paragraph" w:customStyle="1" w:styleId="1350A0BF30EC4EE4A9CE6D0E792B2EF5">
    <w:name w:val="1350A0BF30EC4EE4A9CE6D0E792B2EF5"/>
  </w:style>
  <w:style w:type="paragraph" w:customStyle="1" w:styleId="6DF6C2922E2D47CEB49F174E7F3C9E1C">
    <w:name w:val="6DF6C2922E2D47CEB49F174E7F3C9E1C"/>
  </w:style>
  <w:style w:type="paragraph" w:customStyle="1" w:styleId="AD5F02A7EE3C422FA0F6279549D8100B">
    <w:name w:val="AD5F02A7EE3C422FA0F6279549D8100B"/>
  </w:style>
  <w:style w:type="paragraph" w:customStyle="1" w:styleId="E99E368CAFAB49D6BC1B7AB11AB0D13C">
    <w:name w:val="E99E368CAFAB49D6BC1B7AB11AB0D13C"/>
  </w:style>
  <w:style w:type="paragraph" w:customStyle="1" w:styleId="2C72A2564E204495975F77E1326896D0">
    <w:name w:val="2C72A2564E204495975F77E1326896D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98DFBE10DF6488FA6E1B42586779726">
    <w:name w:val="298DFBE10DF6488FA6E1B42586779726"/>
  </w:style>
  <w:style w:type="paragraph" w:customStyle="1" w:styleId="1C0F3988A67A46DAB4E434CD625F3C1B">
    <w:name w:val="1C0F3988A67A46DAB4E434CD625F3C1B"/>
  </w:style>
  <w:style w:type="paragraph" w:customStyle="1" w:styleId="5920A86318704EC788F4D9CA54CF5E95">
    <w:name w:val="5920A86318704EC788F4D9CA54CF5E95"/>
  </w:style>
  <w:style w:type="paragraph" w:customStyle="1" w:styleId="49F288EA6B8E444483900BC0D7519902">
    <w:name w:val="49F288EA6B8E444483900BC0D7519902"/>
  </w:style>
  <w:style w:type="paragraph" w:customStyle="1" w:styleId="6AE0A04D73D24C5BA085D8B29E3FBCE9">
    <w:name w:val="6AE0A04D73D24C5BA085D8B29E3FBCE9"/>
  </w:style>
  <w:style w:type="paragraph" w:customStyle="1" w:styleId="1BA04D798BCD4A4095EC9CF4A9EAA6B9">
    <w:name w:val="1BA04D798BCD4A4095EC9CF4A9EAA6B9"/>
  </w:style>
  <w:style w:type="paragraph" w:customStyle="1" w:styleId="4D7D444BA10B492884A15B9C1D4012FB">
    <w:name w:val="4D7D444BA10B492884A15B9C1D4012FB"/>
  </w:style>
  <w:style w:type="paragraph" w:customStyle="1" w:styleId="181B1C72D74E45A792218D75B7E6E6BB">
    <w:name w:val="181B1C72D74E45A792218D75B7E6E6BB"/>
  </w:style>
  <w:style w:type="paragraph" w:customStyle="1" w:styleId="D8331A5CC5AD426C9532352F50083211">
    <w:name w:val="D8331A5CC5AD426C9532352F50083211"/>
  </w:style>
  <w:style w:type="paragraph" w:customStyle="1" w:styleId="A3195D4118F5471898A445BB33741D04">
    <w:name w:val="A3195D4118F5471898A445BB33741D04"/>
  </w:style>
  <w:style w:type="paragraph" w:customStyle="1" w:styleId="DD53CB1C0A1649BFAE467BFCC2F3E579">
    <w:name w:val="DD53CB1C0A1649BFAE467BFCC2F3E579"/>
  </w:style>
  <w:style w:type="paragraph" w:customStyle="1" w:styleId="0647C78D56C34A7AAF604457783AD0BB">
    <w:name w:val="0647C78D56C34A7AAF604457783AD0BB"/>
  </w:style>
  <w:style w:type="paragraph" w:customStyle="1" w:styleId="536ECA4B9A524F36B447B2E89CDE9B51">
    <w:name w:val="536ECA4B9A524F36B447B2E89CDE9B51"/>
  </w:style>
  <w:style w:type="paragraph" w:customStyle="1" w:styleId="35DB6F82E92A48EE8591A753F1E211BB">
    <w:name w:val="35DB6F82E92A48EE8591A753F1E211BB"/>
  </w:style>
  <w:style w:type="paragraph" w:customStyle="1" w:styleId="210D679BCB944EA3AC58F35CE7AF4C7A">
    <w:name w:val="210D679BCB944EA3AC58F35CE7AF4C7A"/>
  </w:style>
  <w:style w:type="paragraph" w:customStyle="1" w:styleId="DC0F9E2135C84A189BEF9E995EFD5D05">
    <w:name w:val="DC0F9E2135C84A189BEF9E995EFD5D05"/>
  </w:style>
  <w:style w:type="paragraph" w:customStyle="1" w:styleId="682F1AAD648544D7B4B0FCE74F239E08">
    <w:name w:val="682F1AAD648544D7B4B0FCE74F239E08"/>
  </w:style>
  <w:style w:type="paragraph" w:customStyle="1" w:styleId="10B33B87B7D744758F573E07BBDE747D">
    <w:name w:val="10B33B87B7D744758F573E07BBDE747D"/>
  </w:style>
  <w:style w:type="paragraph" w:customStyle="1" w:styleId="916627C68BCF440B8E1C59E0166C6E74">
    <w:name w:val="916627C68BCF440B8E1C59E0166C6E74"/>
  </w:style>
  <w:style w:type="paragraph" w:customStyle="1" w:styleId="5FD74BF2DF0C4946B364783C4654AF11">
    <w:name w:val="5FD74BF2DF0C4946B364783C4654AF11"/>
  </w:style>
  <w:style w:type="paragraph" w:customStyle="1" w:styleId="87A015F6C5EF4EBC83DD8AB33AB2FD9B">
    <w:name w:val="87A015F6C5EF4EBC83DD8AB33AB2FD9B"/>
  </w:style>
  <w:style w:type="paragraph" w:customStyle="1" w:styleId="3253E0ED30E4426CAE9878ABE362AA73">
    <w:name w:val="3253E0ED30E4426CAE9878ABE362AA73"/>
  </w:style>
  <w:style w:type="paragraph" w:customStyle="1" w:styleId="2221E994FD484C7F98A764A99E7CA959">
    <w:name w:val="2221E994FD484C7F98A764A99E7CA959"/>
  </w:style>
  <w:style w:type="paragraph" w:customStyle="1" w:styleId="A93E0ADA85734928BB1F6562440B88E1">
    <w:name w:val="A93E0ADA85734928BB1F6562440B88E1"/>
  </w:style>
  <w:style w:type="paragraph" w:customStyle="1" w:styleId="E55771695DE24F568B230B8FF5748529">
    <w:name w:val="E55771695DE24F568B230B8FF5748529"/>
  </w:style>
  <w:style w:type="paragraph" w:customStyle="1" w:styleId="AABC8083523A4AFA9C40FD8CD2C9B99F">
    <w:name w:val="AABC8083523A4AFA9C40FD8CD2C9B9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81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ghibison</dc:creator>
  <cp:keywords/>
  <dc:description/>
  <cp:lastModifiedBy>Microsoft account</cp:lastModifiedBy>
  <cp:revision>8</cp:revision>
  <dcterms:created xsi:type="dcterms:W3CDTF">2023-04-07T22:05:00Z</dcterms:created>
  <dcterms:modified xsi:type="dcterms:W3CDTF">2023-04-11T20:24:00Z</dcterms:modified>
  <cp:category/>
</cp:coreProperties>
</file>